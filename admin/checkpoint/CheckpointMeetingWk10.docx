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25" w:rsidRDefault="008D3925" w:rsidP="005D6AF1">
      <w:pPr>
        <w:pStyle w:val="Heading1"/>
        <w:contextualSpacing/>
        <w:jc w:val="center"/>
      </w:pPr>
      <w:r>
        <w:t xml:space="preserve">Checkpoint Meeting </w:t>
      </w:r>
      <w:r w:rsidR="00517396">
        <w:t>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555C3" w:rsidRPr="0012259C" w:rsidTr="0012259C">
        <w:trPr>
          <w:trHeight w:val="269"/>
        </w:trPr>
        <w:tc>
          <w:tcPr>
            <w:tcW w:w="915" w:type="dxa"/>
            <w:shd w:val="clear" w:color="auto" w:fill="auto"/>
          </w:tcPr>
          <w:p w:rsidR="00C555C3" w:rsidRPr="005D6AF1" w:rsidRDefault="00154A03" w:rsidP="005D6AF1">
            <w:pPr>
              <w:pStyle w:val="permData"/>
            </w:pPr>
            <w:r w:rsidRPr="005D6AF1">
              <w:t>33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Group </w:t>
      </w:r>
      <w:r w:rsidR="00C555C3">
        <w:rPr>
          <w:b w:val="0"/>
        </w:rPr>
        <w:t>Identifier</w:t>
      </w:r>
      <w:r w:rsidRPr="00517396">
        <w:rPr>
          <w:b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555C3" w:rsidRPr="0012259C" w:rsidTr="0012259C">
        <w:tc>
          <w:tcPr>
            <w:tcW w:w="1092" w:type="dxa"/>
            <w:shd w:val="clear" w:color="auto" w:fill="auto"/>
          </w:tcPr>
          <w:p w:rsidR="00C555C3" w:rsidRPr="0012259C" w:rsidRDefault="00F0281F" w:rsidP="005D6AF1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15</w:t>
            </w:r>
          </w:p>
        </w:tc>
        <w:tc>
          <w:tcPr>
            <w:tcW w:w="717" w:type="dxa"/>
            <w:shd w:val="clear" w:color="auto" w:fill="auto"/>
          </w:tcPr>
          <w:p w:rsidR="00C555C3" w:rsidRPr="005D6AF1" w:rsidRDefault="008D0E48" w:rsidP="004F39CD">
            <w:pPr>
              <w:pStyle w:val="permData"/>
            </w:pPr>
            <w:r w:rsidRPr="005D6AF1">
              <w:t>0</w:t>
            </w:r>
            <w:r w:rsidR="00F0281F" w:rsidRPr="00F0281F">
              <w:rPr>
                <w:rStyle w:val="formDataChar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C555C3" w:rsidRPr="005D6AF1" w:rsidRDefault="005D6AF1" w:rsidP="005D6AF1">
            <w:pPr>
              <w:pStyle w:val="permData"/>
            </w:pPr>
            <w:r>
              <w:t>2016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Date of Meeting:</w:t>
      </w:r>
    </w:p>
    <w:p w:rsidR="005D6AF1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Attendance </w:t>
      </w:r>
    </w:p>
    <w:p w:rsidR="005D6AF1" w:rsidRDefault="005D6AF1" w:rsidP="005D6AF1">
      <w:pPr>
        <w:pStyle w:val="Heading2"/>
        <w:contextualSpacing/>
        <w:rPr>
          <w:b w:val="0"/>
          <w:i/>
        </w:rPr>
      </w:pPr>
    </w:p>
    <w:p w:rsidR="00517396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Register:</w:t>
      </w:r>
    </w:p>
    <w:p w:rsidR="004607EC" w:rsidRPr="004607EC" w:rsidRDefault="004607EC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1024"/>
      </w:tblGrid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396" w:type="dxa"/>
            <w:shd w:val="clear" w:color="auto" w:fill="auto"/>
          </w:tcPr>
          <w:p w:rsidR="00517396" w:rsidRPr="008D3925" w:rsidRDefault="005D6AF1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Present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4607EC" w:rsidRPr="005D6AF1" w:rsidRDefault="00154A03" w:rsidP="005D6AF1">
            <w:pPr>
              <w:pStyle w:val="permData"/>
              <w:jc w:val="right"/>
            </w:pPr>
            <w:r w:rsidRPr="005D6AF1">
              <w:t>David Bednall</w:t>
            </w:r>
            <w:r w:rsidR="00C81827" w:rsidRPr="005D6AF1">
              <w:t xml:space="preserve"> </w:t>
            </w:r>
          </w:p>
          <w:p w:rsidR="00517396" w:rsidRPr="005D6AF1" w:rsidRDefault="004607EC" w:rsidP="005D6AF1">
            <w:pPr>
              <w:pStyle w:val="permData"/>
              <w:jc w:val="right"/>
            </w:pPr>
            <w:r w:rsidRPr="005D6AF1">
              <w:rPr>
                <w:i/>
                <w:sz w:val="18"/>
              </w:rPr>
              <w:t>Project Manager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F0281F" w:rsidP="00F0281F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Fionnuala De Diego Watson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F0281F" w:rsidP="00F0281F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Abbas Merali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F0281F" w:rsidP="00F0281F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Sofia Bibi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F0281F" w:rsidP="00F0281F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Tarek Nouelaty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F0281F" w:rsidP="00F0281F">
            <w:pPr>
              <w:pStyle w:val="formData"/>
              <w:framePr w:wrap="around"/>
            </w:pPr>
            <w:r>
              <w:t>X</w:t>
            </w:r>
          </w:p>
        </w:tc>
      </w:tr>
    </w:tbl>
    <w:p w:rsidR="008D0E48" w:rsidRDefault="008D0E48" w:rsidP="005D6AF1">
      <w:pPr>
        <w:contextualSpacing/>
        <w:jc w:val="center"/>
      </w:pPr>
    </w:p>
    <w:p w:rsidR="00517396" w:rsidRPr="00A02970" w:rsidRDefault="00517396" w:rsidP="005D6AF1">
      <w:pPr>
        <w:contextualSpacing/>
        <w:jc w:val="center"/>
      </w:pPr>
      <w:r w:rsidRPr="00A02970">
        <w:t xml:space="preserve">If present mark with </w:t>
      </w:r>
      <w:r w:rsidR="00A02970" w:rsidRPr="00A02970">
        <w:t>(</w:t>
      </w:r>
      <w:r w:rsidRPr="00A02970">
        <w:t>X</w:t>
      </w:r>
      <w:r w:rsidR="00A02970" w:rsidRPr="00A02970">
        <w:t>)</w:t>
      </w:r>
      <w:r w:rsidRPr="00A02970">
        <w:t xml:space="preserve">, </w:t>
      </w:r>
      <w:r w:rsidR="008D3925">
        <w:t xml:space="preserve">approved absence (A), </w:t>
      </w:r>
      <w:r w:rsidRPr="00A02970">
        <w:t>otherwise leave blank</w:t>
      </w:r>
    </w:p>
    <w:p w:rsidR="00517396" w:rsidRPr="00517396" w:rsidRDefault="00517396" w:rsidP="005D6AF1">
      <w:pPr>
        <w:contextualSpacing/>
        <w:rPr>
          <w:rFonts w:ascii="Arial" w:hAnsi="Arial" w:cs="Arial"/>
        </w:rPr>
      </w:pPr>
    </w:p>
    <w:p w:rsidR="00A02970" w:rsidRPr="00517396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P</w:t>
      </w:r>
      <w:r w:rsidR="00A02970" w:rsidRPr="00517396">
        <w:rPr>
          <w:b w:val="0"/>
        </w:rPr>
        <w:t>lan for next week</w:t>
      </w:r>
    </w:p>
    <w:p w:rsidR="00A02970" w:rsidRPr="00517396" w:rsidRDefault="00A02970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A02970" w:rsidRPr="008D3925" w:rsidTr="006B78CC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6B78CC" w:rsidRDefault="006B78CC" w:rsidP="005D6AF1">
            <w:pPr>
              <w:pStyle w:val="permData"/>
            </w:pPr>
            <w:r>
              <w:t>David</w:t>
            </w:r>
          </w:p>
          <w:p w:rsidR="006B78CC" w:rsidRPr="006B78CC" w:rsidRDefault="006B78CC" w:rsidP="005D6AF1">
            <w:pPr>
              <w:pStyle w:val="permData"/>
              <w:rPr>
                <w:i/>
              </w:rPr>
            </w:pPr>
            <w:r>
              <w:rPr>
                <w:i/>
              </w:rPr>
              <w:t>Playlist Manager</w:t>
            </w:r>
          </w:p>
          <w:p w:rsidR="006B78CC" w:rsidRPr="008D3925" w:rsidRDefault="006B78CC" w:rsidP="005D6AF1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6B78CC" w:rsidRPr="008D3925" w:rsidRDefault="00F0281F" w:rsidP="005D6AF1">
            <w:pPr>
              <w:pStyle w:val="formData"/>
              <w:framePr w:wrap="around"/>
              <w:contextualSpacing/>
            </w:pPr>
            <w:r>
              <w:t>Integration</w:t>
            </w:r>
          </w:p>
        </w:tc>
        <w:tc>
          <w:tcPr>
            <w:tcW w:w="950" w:type="dxa"/>
            <w:shd w:val="clear" w:color="auto" w:fill="D9D9D9"/>
          </w:tcPr>
          <w:p w:rsidR="006B78CC" w:rsidRPr="008D3925" w:rsidRDefault="00F0281F" w:rsidP="005D6AF1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6B78CC" w:rsidRPr="008D3925" w:rsidRDefault="006B78CC" w:rsidP="005D6AF1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6B78CC" w:rsidRPr="008D3925" w:rsidRDefault="00F0281F" w:rsidP="005D6AF1">
            <w:pPr>
              <w:pStyle w:val="formData"/>
              <w:framePr w:wrap="around"/>
              <w:contextualSpacing/>
            </w:pPr>
            <w:r>
              <w:t>Special attention to playlist-social system</w:t>
            </w:r>
          </w:p>
        </w:tc>
        <w:tc>
          <w:tcPr>
            <w:tcW w:w="950" w:type="dxa"/>
            <w:shd w:val="clear" w:color="auto" w:fill="D9D9D9"/>
          </w:tcPr>
          <w:p w:rsidR="006B78CC" w:rsidRPr="008D3925" w:rsidRDefault="00F0281F" w:rsidP="005D6AF1">
            <w:pPr>
              <w:pStyle w:val="formData"/>
              <w:framePr w:wrap="around"/>
              <w:contextualSpacing/>
            </w:pPr>
            <w:r>
              <w:t>N</w:t>
            </w:r>
          </w:p>
        </w:tc>
      </w:tr>
      <w:tr w:rsidR="006B78CC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6B78CC" w:rsidRPr="008D3925" w:rsidRDefault="006B78CC" w:rsidP="005D6AF1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6B78CC" w:rsidRPr="008D3925" w:rsidRDefault="006B78CC" w:rsidP="005D6AF1">
            <w:pPr>
              <w:pStyle w:val="formData"/>
              <w:framePr w:wrap="around"/>
              <w:contextualSpacing/>
            </w:pPr>
          </w:p>
        </w:tc>
        <w:tc>
          <w:tcPr>
            <w:tcW w:w="950" w:type="dxa"/>
            <w:shd w:val="clear" w:color="auto" w:fill="D9D9D9"/>
          </w:tcPr>
          <w:p w:rsidR="006B78CC" w:rsidRPr="008D3925" w:rsidRDefault="006B78CC" w:rsidP="005D6AF1">
            <w:pPr>
              <w:pStyle w:val="formData"/>
              <w:framePr w:wrap="around"/>
              <w:contextualSpacing/>
            </w:pP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F0281F" w:rsidRPr="008D3925" w:rsidRDefault="00F0281F" w:rsidP="00F0281F">
            <w:pPr>
              <w:pStyle w:val="permData"/>
            </w:pPr>
            <w:proofErr w:type="spellStart"/>
            <w:r>
              <w:t>Fionnuala</w:t>
            </w:r>
            <w:proofErr w:type="spellEnd"/>
          </w:p>
          <w:p w:rsidR="00F0281F" w:rsidRPr="006B78CC" w:rsidRDefault="00F0281F" w:rsidP="00F0281F">
            <w:pPr>
              <w:pStyle w:val="permData"/>
              <w:rPr>
                <w:i/>
              </w:rPr>
            </w:pPr>
            <w:r w:rsidRPr="006B78CC">
              <w:rPr>
                <w:i/>
              </w:rPr>
              <w:t>Track Player</w:t>
            </w:r>
          </w:p>
        </w:tc>
        <w:tc>
          <w:tcPr>
            <w:tcW w:w="4326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Integration</w:t>
            </w:r>
          </w:p>
        </w:tc>
        <w:tc>
          <w:tcPr>
            <w:tcW w:w="950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F0281F" w:rsidRPr="008D3925" w:rsidRDefault="00F0281F" w:rsidP="00F0281F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Add rewind and link player to now playing</w:t>
            </w:r>
          </w:p>
        </w:tc>
        <w:tc>
          <w:tcPr>
            <w:tcW w:w="950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F0281F" w:rsidRPr="008D3925" w:rsidRDefault="00F0281F" w:rsidP="00F0281F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Fix delete from now playing and display song names instead of </w:t>
            </w:r>
            <w:proofErr w:type="spellStart"/>
            <w:r>
              <w:t>trackID</w:t>
            </w:r>
            <w:proofErr w:type="spellEnd"/>
            <w:r>
              <w:t>.</w:t>
            </w:r>
          </w:p>
        </w:tc>
        <w:tc>
          <w:tcPr>
            <w:tcW w:w="950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F0281F" w:rsidRPr="008D3925" w:rsidRDefault="00F0281F" w:rsidP="00F0281F">
            <w:pPr>
              <w:pStyle w:val="permData"/>
            </w:pPr>
            <w:r>
              <w:t>Abbas</w:t>
            </w:r>
          </w:p>
          <w:p w:rsidR="00F0281F" w:rsidRPr="006B78CC" w:rsidRDefault="00F0281F" w:rsidP="00F0281F">
            <w:pPr>
              <w:pStyle w:val="permData"/>
              <w:rPr>
                <w:i/>
              </w:rPr>
            </w:pPr>
            <w:r>
              <w:rPr>
                <w:i/>
              </w:rPr>
              <w:t>Radio Station Generator</w:t>
            </w:r>
          </w:p>
        </w:tc>
        <w:tc>
          <w:tcPr>
            <w:tcW w:w="4326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Integration</w:t>
            </w:r>
          </w:p>
        </w:tc>
        <w:tc>
          <w:tcPr>
            <w:tcW w:w="950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F0281F" w:rsidRPr="008D3925" w:rsidRDefault="00F0281F" w:rsidP="00F0281F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Send radio playlist to playlist manager</w:t>
            </w:r>
          </w:p>
        </w:tc>
        <w:tc>
          <w:tcPr>
            <w:tcW w:w="950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F0281F" w:rsidRPr="008D3925" w:rsidRDefault="00F0281F" w:rsidP="00F0281F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  <w:tc>
          <w:tcPr>
            <w:tcW w:w="950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F0281F" w:rsidRPr="008D3925" w:rsidRDefault="00F0281F" w:rsidP="00F0281F">
            <w:pPr>
              <w:pStyle w:val="permData"/>
            </w:pPr>
            <w:r>
              <w:t>Sofia</w:t>
            </w:r>
          </w:p>
          <w:p w:rsidR="00F0281F" w:rsidRPr="006B78CC" w:rsidRDefault="00F0281F" w:rsidP="00F0281F">
            <w:pPr>
              <w:pStyle w:val="permData"/>
              <w:rPr>
                <w:i/>
              </w:rPr>
            </w:pPr>
            <w:r>
              <w:rPr>
                <w:i/>
              </w:rPr>
              <w:t>Social Manager</w:t>
            </w:r>
          </w:p>
        </w:tc>
        <w:tc>
          <w:tcPr>
            <w:tcW w:w="4326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Integration</w:t>
            </w:r>
          </w:p>
        </w:tc>
        <w:tc>
          <w:tcPr>
            <w:tcW w:w="950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F0281F" w:rsidRPr="008D3925" w:rsidRDefault="00F0281F" w:rsidP="00F0281F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Clean up my code</w:t>
            </w:r>
          </w:p>
        </w:tc>
        <w:tc>
          <w:tcPr>
            <w:tcW w:w="950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F0281F" w:rsidRPr="008D3925" w:rsidRDefault="00F0281F" w:rsidP="00F0281F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  <w:tc>
          <w:tcPr>
            <w:tcW w:w="950" w:type="dxa"/>
            <w:shd w:val="clear" w:color="auto" w:fill="auto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F0281F" w:rsidRPr="008D3925" w:rsidRDefault="00F0281F" w:rsidP="00F0281F">
            <w:pPr>
              <w:pStyle w:val="permData"/>
            </w:pPr>
            <w:r>
              <w:t>Tarek</w:t>
            </w:r>
          </w:p>
          <w:p w:rsidR="00F0281F" w:rsidRPr="006B78CC" w:rsidRDefault="00F0281F" w:rsidP="00F0281F">
            <w:pPr>
              <w:pStyle w:val="permData"/>
              <w:rPr>
                <w:i/>
              </w:rPr>
            </w:pPr>
            <w:r>
              <w:rPr>
                <w:i/>
              </w:rPr>
              <w:t>Account Manager</w:t>
            </w:r>
          </w:p>
        </w:tc>
        <w:tc>
          <w:tcPr>
            <w:tcW w:w="4326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Integration</w:t>
            </w:r>
          </w:p>
        </w:tc>
        <w:tc>
          <w:tcPr>
            <w:tcW w:w="950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F0281F" w:rsidRPr="008D3925" w:rsidRDefault="00F0281F" w:rsidP="00F0281F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  <w:tc>
          <w:tcPr>
            <w:tcW w:w="950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</w:tr>
      <w:tr w:rsidR="00F0281F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F0281F" w:rsidRPr="008D3925" w:rsidRDefault="00F0281F" w:rsidP="00F0281F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  <w:tc>
          <w:tcPr>
            <w:tcW w:w="950" w:type="dxa"/>
            <w:shd w:val="clear" w:color="auto" w:fill="D9D9D9"/>
          </w:tcPr>
          <w:p w:rsidR="00F0281F" w:rsidRPr="008D3925" w:rsidRDefault="00F0281F" w:rsidP="00F0281F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</w:tr>
    </w:tbl>
    <w:p w:rsidR="00A02970" w:rsidRPr="00517396" w:rsidRDefault="00A02970" w:rsidP="005D6AF1">
      <w:pPr>
        <w:contextualSpacing/>
      </w:pPr>
    </w:p>
    <w:p w:rsidR="00A02970" w:rsidRDefault="00A02970" w:rsidP="005D6AF1">
      <w:pPr>
        <w:contextualSpacing/>
        <w:jc w:val="center"/>
      </w:pPr>
      <w:r>
        <w:t>Max three rows per group member. Task status: (N) new (O) ongoing (X) no report</w:t>
      </w:r>
    </w:p>
    <w:p w:rsidR="00A02970" w:rsidRPr="00517396" w:rsidRDefault="00A02970" w:rsidP="005D6AF1">
      <w:pPr>
        <w:contextualSpacing/>
      </w:pPr>
    </w:p>
    <w:p w:rsidR="00A02970" w:rsidRPr="00517396" w:rsidRDefault="00A02970" w:rsidP="005D6AF1">
      <w:pPr>
        <w:pStyle w:val="Heading2"/>
        <w:contextualSpacing/>
        <w:rPr>
          <w:b w:val="0"/>
          <w:i/>
        </w:rPr>
      </w:pPr>
      <w:r>
        <w:rPr>
          <w:b w:val="0"/>
        </w:rPr>
        <w:t>Other Issues and Risks</w:t>
      </w:r>
    </w:p>
    <w:tbl>
      <w:tblPr>
        <w:tblpPr w:leftFromText="180" w:rightFromText="180" w:vertAnchor="text" w:horzAnchor="margin" w:tblpY="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A63FC" w:rsidTr="00BA63FC">
        <w:tc>
          <w:tcPr>
            <w:tcW w:w="8856" w:type="dxa"/>
            <w:shd w:val="clear" w:color="auto" w:fill="auto"/>
          </w:tcPr>
          <w:p w:rsidR="00BA63FC" w:rsidRDefault="00BA63FC" w:rsidP="00F0281F">
            <w:pPr>
              <w:pStyle w:val="formData"/>
              <w:framePr w:hSpace="0" w:wrap="auto" w:vAnchor="margin" w:hAnchor="text" w:xAlign="left" w:yAlign="inline"/>
            </w:pPr>
            <w:bookmarkStart w:id="0" w:name="_GoBack"/>
            <w:bookmarkEnd w:id="0"/>
          </w:p>
          <w:p w:rsidR="00BA63FC" w:rsidRDefault="00F0281F" w:rsidP="00F0281F">
            <w:pPr>
              <w:pStyle w:val="formData"/>
              <w:framePr w:hSpace="0" w:wrap="auto" w:vAnchor="margin" w:hAnchor="text" w:xAlign="left" w:yAlign="inline"/>
            </w:pPr>
            <w:r>
              <w:t>Combine different database files</w:t>
            </w: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</w:tc>
      </w:tr>
    </w:tbl>
    <w:p w:rsidR="00A02970" w:rsidRPr="00517396" w:rsidRDefault="00A02970" w:rsidP="005D6AF1">
      <w:pPr>
        <w:contextualSpacing/>
      </w:pPr>
    </w:p>
    <w:sectPr w:rsidR="00A02970" w:rsidRPr="00517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10C4A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1F"/>
    <w:rsid w:val="000F6B18"/>
    <w:rsid w:val="0012259C"/>
    <w:rsid w:val="00154A03"/>
    <w:rsid w:val="004607EC"/>
    <w:rsid w:val="004B03C3"/>
    <w:rsid w:val="004F39CD"/>
    <w:rsid w:val="00517396"/>
    <w:rsid w:val="005D6AF1"/>
    <w:rsid w:val="006B78CC"/>
    <w:rsid w:val="00791236"/>
    <w:rsid w:val="008D0E48"/>
    <w:rsid w:val="008D3925"/>
    <w:rsid w:val="008F237A"/>
    <w:rsid w:val="00A02970"/>
    <w:rsid w:val="00B768EF"/>
    <w:rsid w:val="00BA63FC"/>
    <w:rsid w:val="00C555C3"/>
    <w:rsid w:val="00C81827"/>
    <w:rsid w:val="00D27A79"/>
    <w:rsid w:val="00D812DC"/>
    <w:rsid w:val="00DA48D0"/>
    <w:rsid w:val="00F0281F"/>
    <w:rsid w:val="00F07BE2"/>
    <w:rsid w:val="00F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4A43618"/>
  <w15:chartTrackingRefBased/>
  <w15:docId w15:val="{A5D1D547-EA08-404C-AE18-F1613963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F39C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1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Data">
    <w:name w:val="formData"/>
    <w:basedOn w:val="Normal"/>
    <w:link w:val="formDataChar"/>
    <w:qFormat/>
    <w:rsid w:val="005D6AF1"/>
    <w:pPr>
      <w:framePr w:hSpace="180" w:wrap="around" w:vAnchor="text" w:hAnchor="page" w:x="4543" w:y="309"/>
      <w:jc w:val="both"/>
    </w:pPr>
    <w:rPr>
      <w:rFonts w:ascii="Liberation Mono" w:hAnsi="Liberation Mono"/>
      <w:color w:val="FF0000"/>
    </w:rPr>
  </w:style>
  <w:style w:type="paragraph" w:customStyle="1" w:styleId="permData">
    <w:name w:val="permData"/>
    <w:basedOn w:val="BodyText"/>
    <w:link w:val="permDataChar"/>
    <w:qFormat/>
    <w:rsid w:val="005D6AF1"/>
    <w:pPr>
      <w:jc w:val="both"/>
    </w:pPr>
    <w:rPr>
      <w:rFonts w:ascii="Liberation Mono" w:hAnsi="Liberation Mono"/>
      <w:b/>
      <w:i w:val="0"/>
      <w:color w:val="000000" w:themeColor="text1"/>
      <w:sz w:val="20"/>
    </w:rPr>
  </w:style>
  <w:style w:type="character" w:customStyle="1" w:styleId="formDataChar">
    <w:name w:val="formData Char"/>
    <w:link w:val="formData"/>
    <w:rsid w:val="005D6AF1"/>
    <w:rPr>
      <w:rFonts w:ascii="Liberation Mono" w:hAnsi="Liberation Mono"/>
      <w:color w:val="FF0000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F39CD"/>
    <w:rPr>
      <w:rFonts w:ascii="Arial" w:hAnsi="Arial"/>
      <w:b/>
      <w:bCs/>
      <w:iCs/>
      <w:sz w:val="28"/>
      <w:szCs w:val="28"/>
      <w:lang w:eastAsia="ar-SA"/>
    </w:rPr>
  </w:style>
  <w:style w:type="character" w:customStyle="1" w:styleId="permDataChar">
    <w:name w:val="permData Char"/>
    <w:basedOn w:val="Heading2Char"/>
    <w:link w:val="permData"/>
    <w:rsid w:val="005D6AF1"/>
    <w:rPr>
      <w:rFonts w:ascii="Liberation Mono" w:hAnsi="Liberation Mono"/>
      <w:b/>
      <w:bCs w:val="0"/>
      <w:i/>
      <w:iCs/>
      <w:color w:val="000000" w:themeColor="text1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University\SoftwareEngineeringProject1\SE33\admin\checkpoint\Checkpoint_Mee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B4D42-1F4F-4339-A2AA-2E376AF7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Checkpoint_Meeting</Template>
  <TotalTime>9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(Template)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 (Template)</dc:title>
  <dc:subject/>
  <dc:creator>David Bednall</dc:creator>
  <cp:keywords/>
  <cp:lastModifiedBy>David Bednall</cp:lastModifiedBy>
  <cp:revision>1</cp:revision>
  <cp:lastPrinted>1900-01-01T00:00:00Z</cp:lastPrinted>
  <dcterms:created xsi:type="dcterms:W3CDTF">2016-03-15T13:54:00Z</dcterms:created>
  <dcterms:modified xsi:type="dcterms:W3CDTF">2016-03-15T14:03:00Z</dcterms:modified>
</cp:coreProperties>
</file>